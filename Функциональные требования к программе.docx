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8ED4" w14:textId="77777777" w:rsidR="00A71299" w:rsidRDefault="00A71299" w:rsidP="00FD50BB">
      <w:pPr>
        <w:pStyle w:val="1"/>
        <w:rPr>
          <w:rFonts w:asciiTheme="minorHAnsi" w:hAnsiTheme="minorHAnsi"/>
        </w:rPr>
      </w:pPr>
      <w:r w:rsidRPr="00A71299">
        <w:t>Функциональные требования к программе «Клавиатурный тренажёр»</w:t>
      </w:r>
    </w:p>
    <w:p w14:paraId="0C664EA2" w14:textId="77777777" w:rsidR="00F31613" w:rsidRDefault="00F31613" w:rsidP="00FD50BB">
      <w:r>
        <w:t>Консольное приложение.</w:t>
      </w:r>
    </w:p>
    <w:p w14:paraId="4BE35ABE" w14:textId="77777777" w:rsidR="00F31613" w:rsidRDefault="00F31613" w:rsidP="00F31613">
      <w:r>
        <w:t>Ввод через клавиатуру.</w:t>
      </w:r>
    </w:p>
    <w:p w14:paraId="6C1D0635" w14:textId="77777777" w:rsidR="00FD50BB" w:rsidRDefault="00FD50BB" w:rsidP="00FD50BB">
      <w:r>
        <w:t>Открывается окно консоли, написано «Клавиатурный тренажёр», ниже</w:t>
      </w:r>
    </w:p>
    <w:p w14:paraId="308421A1" w14:textId="55F0AC9C" w:rsidR="00FD50BB" w:rsidRDefault="00FD50BB" w:rsidP="00FD50BB">
      <w:pPr>
        <w:ind w:firstLine="0"/>
      </w:pPr>
      <w:r>
        <w:t xml:space="preserve">«Для начала </w:t>
      </w:r>
      <w:r w:rsidR="00DA715A">
        <w:t>трен</w:t>
      </w:r>
      <w:r w:rsidR="00A3034A">
        <w:t>и</w:t>
      </w:r>
      <w:r w:rsidR="00DA715A">
        <w:t>ровки</w:t>
      </w:r>
      <w:r>
        <w:t xml:space="preserve"> введите </w:t>
      </w:r>
      <w:r w:rsidR="00A3034A" w:rsidRPr="00A3034A">
        <w:t>“</w:t>
      </w:r>
      <w:r w:rsidR="00A3034A">
        <w:rPr>
          <w:lang w:val="en-US"/>
        </w:rPr>
        <w:t>Y</w:t>
      </w:r>
      <w:r w:rsidR="00A3034A" w:rsidRPr="00A3034A">
        <w:t>”</w:t>
      </w:r>
      <w:r>
        <w:t xml:space="preserve">, «Для выхода из программный введите </w:t>
      </w:r>
      <w:r w:rsidR="00A3034A" w:rsidRPr="00A3034A">
        <w:t>“</w:t>
      </w:r>
      <w:r w:rsidR="00A3034A">
        <w:rPr>
          <w:lang w:val="en-US"/>
        </w:rPr>
        <w:t>N</w:t>
      </w:r>
      <w:r w:rsidR="00A3034A" w:rsidRPr="00A3034A">
        <w:t>”</w:t>
      </w:r>
      <w:r>
        <w:t>.</w:t>
      </w:r>
    </w:p>
    <w:p w14:paraId="0D1AAE0C" w14:textId="5DAED5A0" w:rsidR="00C64383" w:rsidRDefault="00C64383" w:rsidP="00FD50BB">
      <w:pPr>
        <w:ind w:firstLine="0"/>
      </w:pPr>
      <w:r>
        <w:t xml:space="preserve">При нажатии </w:t>
      </w:r>
      <w:r w:rsidRPr="00A3034A">
        <w:t>“</w:t>
      </w:r>
      <w:r>
        <w:rPr>
          <w:lang w:val="en-US"/>
        </w:rPr>
        <w:t>N</w:t>
      </w:r>
      <w:r w:rsidRPr="00A3034A">
        <w:t>”</w:t>
      </w:r>
      <w:r>
        <w:t xml:space="preserve"> консоль закрывается.</w:t>
      </w:r>
    </w:p>
    <w:p w14:paraId="580AF96D" w14:textId="36909933" w:rsidR="004D7E63" w:rsidRPr="00A63925" w:rsidRDefault="00A3034A" w:rsidP="00FD50BB">
      <w:pPr>
        <w:ind w:firstLine="0"/>
      </w:pPr>
      <w:r>
        <w:t xml:space="preserve">При нажатии </w:t>
      </w:r>
      <w:r w:rsidRPr="00A3034A">
        <w:t>“</w:t>
      </w:r>
      <w:r>
        <w:rPr>
          <w:lang w:val="en-US"/>
        </w:rPr>
        <w:t>Y</w:t>
      </w:r>
      <w:r w:rsidRPr="00A3034A">
        <w:t>”</w:t>
      </w:r>
      <w:r w:rsidR="004F0301" w:rsidRPr="004F0301">
        <w:t xml:space="preserve"> </w:t>
      </w:r>
      <w:r w:rsidR="004F0301">
        <w:t>н</w:t>
      </w:r>
      <w:r w:rsidR="004D7E63">
        <w:t>а следующем этапе выбирается уровень сложности: Лёгкий, Средний, сложный.</w:t>
      </w:r>
      <w:r w:rsidR="00A63925">
        <w:t xml:space="preserve"> Пользователь имеет выбор содержимого уровня рандомный</w:t>
      </w:r>
      <w:r w:rsidR="00A63925" w:rsidRPr="00A63925">
        <w:t>/</w:t>
      </w:r>
      <w:r w:rsidR="00A63925">
        <w:t>из файла.</w:t>
      </w:r>
    </w:p>
    <w:p w14:paraId="380F9F91" w14:textId="37E99AEC" w:rsidR="004D7E63" w:rsidRDefault="004D7E63" w:rsidP="00FD50BB">
      <w:pPr>
        <w:ind w:firstLine="0"/>
      </w:pPr>
      <w:r>
        <w:t xml:space="preserve">Лёгкий уровень включается в себя: </w:t>
      </w:r>
      <w:r w:rsidR="004F0301">
        <w:t>б</w:t>
      </w:r>
      <w:r>
        <w:t>уквы русского и латинского алфавита.</w:t>
      </w:r>
    </w:p>
    <w:p w14:paraId="4A6956C4" w14:textId="77777777" w:rsidR="004D7E63" w:rsidRDefault="004D7E63" w:rsidP="00FD50BB">
      <w:pPr>
        <w:ind w:firstLine="0"/>
      </w:pPr>
      <w:r>
        <w:t>Средний: к буквам добавляются слова русского и латинского алфавита</w:t>
      </w:r>
    </w:p>
    <w:p w14:paraId="463275EB" w14:textId="568264D1" w:rsidR="004D7E63" w:rsidRDefault="004D7E63" w:rsidP="00FD50BB">
      <w:pPr>
        <w:ind w:firstLine="0"/>
      </w:pPr>
      <w:r>
        <w:t>Сложный: ко всему вышеизложенному добавляются специальные символы</w:t>
      </w:r>
      <w:r w:rsidR="00DA715A">
        <w:t xml:space="preserve"> и цифры</w:t>
      </w:r>
      <w:r w:rsidR="004F0301" w:rsidRPr="004F0301">
        <w:t xml:space="preserve"> (</w:t>
      </w:r>
      <w:r w:rsidR="004F0301">
        <w:t>числа</w:t>
      </w:r>
      <w:r w:rsidR="004F0301" w:rsidRPr="004F0301">
        <w:t>)</w:t>
      </w:r>
      <w:r>
        <w:t>.</w:t>
      </w:r>
    </w:p>
    <w:p w14:paraId="18E2949C" w14:textId="58267A8D" w:rsidR="004D7E63" w:rsidRDefault="00A3034A" w:rsidP="00FD50BB">
      <w:pPr>
        <w:ind w:firstLine="0"/>
      </w:pPr>
      <w:r>
        <w:t>Далее</w:t>
      </w:r>
      <w:r w:rsidR="00CA55FC">
        <w:t xml:space="preserve"> запускается тренажёр.</w:t>
      </w:r>
    </w:p>
    <w:p w14:paraId="476BEF27" w14:textId="29F1F028" w:rsidR="00CA55FC" w:rsidRDefault="00CA55FC" w:rsidP="00FD50BB">
      <w:pPr>
        <w:ind w:firstLine="0"/>
      </w:pPr>
      <w:r>
        <w:t xml:space="preserve">В окне консоли </w:t>
      </w:r>
      <w:r w:rsidR="004D7E63">
        <w:t>появляется объект, который нужно ввести</w:t>
      </w:r>
      <w:r w:rsidR="00C70F77">
        <w:t>.</w:t>
      </w:r>
      <w:r>
        <w:t xml:space="preserve"> П</w:t>
      </w:r>
      <w:r w:rsidR="00F31613">
        <w:t>ользователь должен</w:t>
      </w:r>
      <w:r>
        <w:t xml:space="preserve"> найти</w:t>
      </w:r>
      <w:r w:rsidR="00F31613">
        <w:t xml:space="preserve"> </w:t>
      </w:r>
      <w:r>
        <w:t>его</w:t>
      </w:r>
      <w:r w:rsidR="00F31613">
        <w:t xml:space="preserve"> на клавиатуре</w:t>
      </w:r>
      <w:r>
        <w:t xml:space="preserve"> и нажать</w:t>
      </w:r>
      <w:r w:rsidR="00195D9B">
        <w:t xml:space="preserve"> (или ввести слово)</w:t>
      </w:r>
      <w:r w:rsidR="00A3034A">
        <w:t xml:space="preserve"> как можно быстрее</w:t>
      </w:r>
      <w:r>
        <w:t xml:space="preserve">. Пока ввод не будет </w:t>
      </w:r>
      <w:r w:rsidR="00195D9B">
        <w:t xml:space="preserve">являться </w:t>
      </w:r>
      <w:r>
        <w:t>верным, объект не исчезает, а за каждый неверный ввод засчитывается ошибка.</w:t>
      </w:r>
      <w:r w:rsidR="00C70F77">
        <w:t xml:space="preserve"> </w:t>
      </w:r>
      <w:r>
        <w:t>Как только пользователь ввёл верное значение, символ</w:t>
      </w:r>
      <w:r w:rsidR="00195D9B" w:rsidRPr="00195D9B">
        <w:t>/</w:t>
      </w:r>
      <w:r w:rsidR="00195D9B">
        <w:t>слово</w:t>
      </w:r>
      <w:r>
        <w:t xml:space="preserve"> меняется</w:t>
      </w:r>
      <w:r w:rsidR="00A3034A">
        <w:t>. Время тестирования ограничено и составляет 60 секунд.</w:t>
      </w:r>
      <w:r>
        <w:t xml:space="preserve"> </w:t>
      </w:r>
    </w:p>
    <w:p w14:paraId="12C273C7" w14:textId="27B0FFC4" w:rsidR="00F31613" w:rsidRDefault="00F31613" w:rsidP="00FD50BB">
      <w:pPr>
        <w:ind w:firstLine="0"/>
      </w:pPr>
      <w:r>
        <w:t>Тренинг заканчивается</w:t>
      </w:r>
      <w:r w:rsidR="009706D1">
        <w:t xml:space="preserve">, </w:t>
      </w:r>
      <w:r>
        <w:t xml:space="preserve">как только </w:t>
      </w:r>
      <w:r w:rsidR="00A3034A">
        <w:t>заканчивается время</w:t>
      </w:r>
      <w:r>
        <w:t>.</w:t>
      </w:r>
      <w:r w:rsidR="00B3492B">
        <w:t xml:space="preserve"> В конце на экран выводится </w:t>
      </w:r>
      <w:r w:rsidR="00A3034A">
        <w:t xml:space="preserve">количество набранных очков за верный ввод и количество </w:t>
      </w:r>
      <w:r w:rsidR="00CA55FC">
        <w:t>ошибок</w:t>
      </w:r>
      <w:r w:rsidR="00B3492B">
        <w:t>.</w:t>
      </w:r>
      <w:r w:rsidR="00A3034A">
        <w:t xml:space="preserve"> После нажатия на любую кнопку пользователя благодарят за игру, после следующего нажатия консоль закрывается.</w:t>
      </w:r>
    </w:p>
    <w:p w14:paraId="48E04D25" w14:textId="02069ED5" w:rsidR="009706D1" w:rsidRPr="00FD50BB" w:rsidRDefault="009706D1" w:rsidP="00FD50BB">
      <w:pPr>
        <w:ind w:firstLine="0"/>
      </w:pPr>
      <w:r>
        <w:t>В том случае, если пользователь хочет завершить тренинг досрочно, он может нажать</w:t>
      </w:r>
      <w:r w:rsidR="007C4550">
        <w:t xml:space="preserve"> на крестик окна консоли </w:t>
      </w:r>
      <w:r>
        <w:t xml:space="preserve">и программа закроется. </w:t>
      </w:r>
      <w:r w:rsidR="007C4550">
        <w:t>Но тогда он не узнает своих результатов.</w:t>
      </w:r>
    </w:p>
    <w:sectPr w:rsidR="009706D1" w:rsidRPr="00FD50BB" w:rsidSect="00E324FD">
      <w:headerReference w:type="default" r:id="rId7"/>
      <w:pgSz w:w="11910" w:h="16840" w:code="9"/>
      <w:pgMar w:top="1134" w:right="567" w:bottom="851" w:left="1701" w:header="567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AA4A" w14:textId="77777777" w:rsidR="00F54BC9" w:rsidRDefault="00F54BC9" w:rsidP="00271745">
      <w:pPr>
        <w:spacing w:line="240" w:lineRule="auto"/>
      </w:pPr>
      <w:r>
        <w:separator/>
      </w:r>
    </w:p>
  </w:endnote>
  <w:endnote w:type="continuationSeparator" w:id="0">
    <w:p w14:paraId="7570F07B" w14:textId="77777777" w:rsidR="00F54BC9" w:rsidRDefault="00F54BC9" w:rsidP="00271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3A22" w14:textId="77777777" w:rsidR="00F54BC9" w:rsidRDefault="00F54BC9" w:rsidP="00271745">
      <w:pPr>
        <w:spacing w:line="240" w:lineRule="auto"/>
      </w:pPr>
      <w:r>
        <w:separator/>
      </w:r>
    </w:p>
  </w:footnote>
  <w:footnote w:type="continuationSeparator" w:id="0">
    <w:p w14:paraId="56380F64" w14:textId="77777777" w:rsidR="00F54BC9" w:rsidRDefault="00F54BC9" w:rsidP="002717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5745447"/>
      <w:docPartObj>
        <w:docPartGallery w:val="Page Numbers (Top of Page)"/>
        <w:docPartUnique/>
      </w:docPartObj>
    </w:sdtPr>
    <w:sdtEndPr/>
    <w:sdtContent>
      <w:p w14:paraId="2A210A3A" w14:textId="77777777" w:rsidR="004F43F3" w:rsidRDefault="004F43F3" w:rsidP="00DC06A8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D0ED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DC27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DA9F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B635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F4A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2009AE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625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DC34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B89570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4EA3A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463CD8"/>
    <w:multiLevelType w:val="hybridMultilevel"/>
    <w:tmpl w:val="D2909124"/>
    <w:lvl w:ilvl="0" w:tplc="B4825EA0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3A"/>
    <w:rsid w:val="00085D78"/>
    <w:rsid w:val="000C08BE"/>
    <w:rsid w:val="000D0F12"/>
    <w:rsid w:val="000E3C56"/>
    <w:rsid w:val="00113541"/>
    <w:rsid w:val="0016648C"/>
    <w:rsid w:val="00183BDF"/>
    <w:rsid w:val="00183E3A"/>
    <w:rsid w:val="00195D9B"/>
    <w:rsid w:val="001E17E4"/>
    <w:rsid w:val="001F62B7"/>
    <w:rsid w:val="00206C41"/>
    <w:rsid w:val="00214547"/>
    <w:rsid w:val="00261E8A"/>
    <w:rsid w:val="00271745"/>
    <w:rsid w:val="002D0A19"/>
    <w:rsid w:val="002F271C"/>
    <w:rsid w:val="003950AF"/>
    <w:rsid w:val="003A69AF"/>
    <w:rsid w:val="003E243A"/>
    <w:rsid w:val="004023AA"/>
    <w:rsid w:val="004D7E63"/>
    <w:rsid w:val="004E70B0"/>
    <w:rsid w:val="004F0301"/>
    <w:rsid w:val="004F43F3"/>
    <w:rsid w:val="00531583"/>
    <w:rsid w:val="00593319"/>
    <w:rsid w:val="005B42E8"/>
    <w:rsid w:val="00630249"/>
    <w:rsid w:val="006349B2"/>
    <w:rsid w:val="00656EE5"/>
    <w:rsid w:val="006A1E7B"/>
    <w:rsid w:val="006F0C1D"/>
    <w:rsid w:val="0071778E"/>
    <w:rsid w:val="00755F7A"/>
    <w:rsid w:val="00791D59"/>
    <w:rsid w:val="007C4550"/>
    <w:rsid w:val="00827339"/>
    <w:rsid w:val="00835254"/>
    <w:rsid w:val="008361F7"/>
    <w:rsid w:val="00851515"/>
    <w:rsid w:val="00872C7A"/>
    <w:rsid w:val="008C4F86"/>
    <w:rsid w:val="008D3963"/>
    <w:rsid w:val="009218D3"/>
    <w:rsid w:val="00945884"/>
    <w:rsid w:val="009518E5"/>
    <w:rsid w:val="00964E62"/>
    <w:rsid w:val="009706D1"/>
    <w:rsid w:val="009A64BD"/>
    <w:rsid w:val="009B0FFE"/>
    <w:rsid w:val="009D08D2"/>
    <w:rsid w:val="009F270F"/>
    <w:rsid w:val="009F4BBB"/>
    <w:rsid w:val="00A3034A"/>
    <w:rsid w:val="00A63925"/>
    <w:rsid w:val="00A67075"/>
    <w:rsid w:val="00A71299"/>
    <w:rsid w:val="00AB0262"/>
    <w:rsid w:val="00AB6241"/>
    <w:rsid w:val="00AC22B2"/>
    <w:rsid w:val="00AD6419"/>
    <w:rsid w:val="00B22DDE"/>
    <w:rsid w:val="00B27A9B"/>
    <w:rsid w:val="00B3492B"/>
    <w:rsid w:val="00B42794"/>
    <w:rsid w:val="00BA3751"/>
    <w:rsid w:val="00BA4379"/>
    <w:rsid w:val="00BC2E45"/>
    <w:rsid w:val="00BF00EE"/>
    <w:rsid w:val="00C3222B"/>
    <w:rsid w:val="00C33ADE"/>
    <w:rsid w:val="00C37477"/>
    <w:rsid w:val="00C64383"/>
    <w:rsid w:val="00C70F77"/>
    <w:rsid w:val="00C96EED"/>
    <w:rsid w:val="00CA4CD2"/>
    <w:rsid w:val="00CA55FC"/>
    <w:rsid w:val="00D00753"/>
    <w:rsid w:val="00D73F2D"/>
    <w:rsid w:val="00D90FEB"/>
    <w:rsid w:val="00DA715A"/>
    <w:rsid w:val="00DB333F"/>
    <w:rsid w:val="00DC06A8"/>
    <w:rsid w:val="00DD0280"/>
    <w:rsid w:val="00E324FD"/>
    <w:rsid w:val="00E45969"/>
    <w:rsid w:val="00E5113E"/>
    <w:rsid w:val="00E636D7"/>
    <w:rsid w:val="00E75124"/>
    <w:rsid w:val="00EC48DE"/>
    <w:rsid w:val="00F04D86"/>
    <w:rsid w:val="00F31613"/>
    <w:rsid w:val="00F54BC9"/>
    <w:rsid w:val="00F91077"/>
    <w:rsid w:val="00FD50BB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E9B35"/>
  <w15:chartTrackingRefBased/>
  <w15:docId w15:val="{38E7BC40-2EE5-401B-A20C-04E9B024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22DDE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5B42E8"/>
    <w:pPr>
      <w:keepNext/>
      <w:keepLines/>
      <w:pageBreakBefore/>
      <w:autoSpaceDE w:val="0"/>
      <w:autoSpaceDN w:val="0"/>
      <w:spacing w:after="240"/>
      <w:ind w:firstLine="0"/>
      <w:jc w:val="center"/>
      <w:outlineLvl w:val="0"/>
    </w:pPr>
    <w:rPr>
      <w:rFonts w:ascii="Times New Roman Полужирный" w:eastAsia="Times New Roman" w:hAnsi="Times New Roman Полужирный" w:cs="Times New Roman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13541"/>
    <w:pPr>
      <w:keepNext/>
      <w:keepLines/>
      <w:spacing w:before="360" w:after="240"/>
      <w:ind w:firstLine="0"/>
      <w:jc w:val="center"/>
      <w:outlineLvl w:val="1"/>
    </w:pPr>
    <w:rPr>
      <w:rFonts w:ascii="Times New Roman Полужирный" w:eastAsiaTheme="majorEastAsia" w:hAnsi="Times New Roman Полужирный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A4CD2"/>
    <w:pPr>
      <w:keepNext/>
      <w:keepLines/>
      <w:spacing w:before="360" w:after="240"/>
      <w:jc w:val="left"/>
      <w:outlineLvl w:val="2"/>
    </w:pPr>
    <w:rPr>
      <w:rFonts w:ascii="Times New Roman Полужирный" w:eastAsiaTheme="majorEastAsia" w:hAnsi="Times New Roman Полужирный" w:cstheme="majorBidi"/>
      <w:b/>
      <w:i/>
      <w:szCs w:val="24"/>
    </w:rPr>
  </w:style>
  <w:style w:type="paragraph" w:styleId="40">
    <w:name w:val="heading 4"/>
    <w:basedOn w:val="a1"/>
    <w:next w:val="a1"/>
    <w:link w:val="41"/>
    <w:uiPriority w:val="9"/>
    <w:unhideWhenUsed/>
    <w:rsid w:val="006F0C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5B42E8"/>
    <w:rPr>
      <w:rFonts w:ascii="Times New Roman Полужирный" w:eastAsia="Times New Roman" w:hAnsi="Times New Roman Полужирный" w:cs="Times New Roman"/>
      <w:b/>
      <w:bCs/>
      <w:caps/>
      <w:sz w:val="32"/>
      <w:szCs w:val="32"/>
    </w:rPr>
  </w:style>
  <w:style w:type="paragraph" w:styleId="a5">
    <w:name w:val="Body Text"/>
    <w:basedOn w:val="a1"/>
    <w:link w:val="a6"/>
    <w:uiPriority w:val="1"/>
    <w:qFormat/>
    <w:rsid w:val="00D00753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2"/>
    <w:link w:val="a5"/>
    <w:uiPriority w:val="1"/>
    <w:rsid w:val="00D00753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1"/>
    <w:link w:val="a8"/>
    <w:uiPriority w:val="10"/>
    <w:rsid w:val="00D00753"/>
    <w:pPr>
      <w:widowControl w:val="0"/>
      <w:autoSpaceDE w:val="0"/>
      <w:autoSpaceDN w:val="0"/>
      <w:spacing w:before="232" w:line="240" w:lineRule="auto"/>
      <w:ind w:left="221" w:right="149"/>
      <w:jc w:val="center"/>
    </w:pPr>
    <w:rPr>
      <w:rFonts w:eastAsia="Times New Roman" w:cs="Times New Roman"/>
      <w:b/>
      <w:bCs/>
      <w:sz w:val="68"/>
      <w:szCs w:val="68"/>
    </w:rPr>
  </w:style>
  <w:style w:type="character" w:customStyle="1" w:styleId="a8">
    <w:name w:val="Заголовок Знак"/>
    <w:basedOn w:val="a2"/>
    <w:link w:val="a7"/>
    <w:uiPriority w:val="10"/>
    <w:rsid w:val="00D00753"/>
    <w:rPr>
      <w:rFonts w:ascii="Times New Roman" w:eastAsia="Times New Roman" w:hAnsi="Times New Roman" w:cs="Times New Roman"/>
      <w:b/>
      <w:bCs/>
      <w:sz w:val="68"/>
      <w:szCs w:val="68"/>
    </w:rPr>
  </w:style>
  <w:style w:type="paragraph" w:styleId="a9">
    <w:name w:val="header"/>
    <w:link w:val="aa"/>
    <w:uiPriority w:val="99"/>
    <w:unhideWhenUsed/>
    <w:qFormat/>
    <w:rsid w:val="00A67075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a">
    <w:name w:val="Верхний колонтитул Знак"/>
    <w:basedOn w:val="a2"/>
    <w:link w:val="a9"/>
    <w:uiPriority w:val="99"/>
    <w:rsid w:val="00A67075"/>
    <w:rPr>
      <w:rFonts w:ascii="Times New Roman" w:hAnsi="Times New Roman"/>
      <w:sz w:val="24"/>
    </w:rPr>
  </w:style>
  <w:style w:type="paragraph" w:styleId="ab">
    <w:name w:val="footer"/>
    <w:basedOn w:val="a1"/>
    <w:link w:val="ac"/>
    <w:uiPriority w:val="99"/>
    <w:unhideWhenUsed/>
    <w:rsid w:val="0027174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271745"/>
  </w:style>
  <w:style w:type="paragraph" w:customStyle="1" w:styleId="ad">
    <w:name w:val="Рисунок"/>
    <w:basedOn w:val="ae"/>
    <w:next w:val="ae"/>
    <w:qFormat/>
    <w:rsid w:val="00C96EED"/>
    <w:pPr>
      <w:keepNext/>
    </w:pPr>
  </w:style>
  <w:style w:type="character" w:styleId="af">
    <w:name w:val="Placeholder Text"/>
    <w:basedOn w:val="a2"/>
    <w:uiPriority w:val="99"/>
    <w:semiHidden/>
    <w:rsid w:val="00085D78"/>
    <w:rPr>
      <w:color w:val="808080"/>
    </w:rPr>
  </w:style>
  <w:style w:type="paragraph" w:styleId="ae">
    <w:name w:val="caption"/>
    <w:next w:val="a1"/>
    <w:uiPriority w:val="35"/>
    <w:unhideWhenUsed/>
    <w:qFormat/>
    <w:rsid w:val="00A67075"/>
    <w:pPr>
      <w:keepLines/>
      <w:spacing w:after="0" w:line="360" w:lineRule="auto"/>
      <w:jc w:val="center"/>
    </w:pPr>
    <w:rPr>
      <w:rFonts w:ascii="Times New Roman" w:hAnsi="Times New Roman"/>
      <w:bCs/>
      <w:i/>
      <w:iCs/>
      <w:sz w:val="24"/>
      <w:szCs w:val="18"/>
    </w:rPr>
  </w:style>
  <w:style w:type="paragraph" w:styleId="af0">
    <w:name w:val="No Spacing"/>
    <w:uiPriority w:val="1"/>
    <w:rsid w:val="00DC06A8"/>
    <w:pPr>
      <w:spacing w:after="0" w:line="240" w:lineRule="auto"/>
    </w:pPr>
  </w:style>
  <w:style w:type="character" w:styleId="af1">
    <w:name w:val="Book Title"/>
    <w:basedOn w:val="a2"/>
    <w:uiPriority w:val="33"/>
    <w:rsid w:val="00DC06A8"/>
    <w:rPr>
      <w:b/>
      <w:bCs/>
      <w:i/>
      <w:iCs/>
      <w:spacing w:val="5"/>
    </w:rPr>
  </w:style>
  <w:style w:type="character" w:styleId="af2">
    <w:name w:val="Intense Reference"/>
    <w:basedOn w:val="a2"/>
    <w:uiPriority w:val="32"/>
    <w:rsid w:val="00DB333F"/>
    <w:rPr>
      <w:b/>
      <w:bCs/>
      <w:smallCaps/>
      <w:color w:val="4472C4" w:themeColor="accent1"/>
      <w:spacing w:val="5"/>
    </w:rPr>
  </w:style>
  <w:style w:type="character" w:styleId="af3">
    <w:name w:val="Subtle Reference"/>
    <w:basedOn w:val="a2"/>
    <w:uiPriority w:val="31"/>
    <w:rsid w:val="00DB333F"/>
    <w:rPr>
      <w:smallCaps/>
      <w:color w:val="5A5A5A" w:themeColor="text1" w:themeTint="A5"/>
    </w:rPr>
  </w:style>
  <w:style w:type="paragraph" w:styleId="af4">
    <w:name w:val="Subtitle"/>
    <w:basedOn w:val="a1"/>
    <w:next w:val="a1"/>
    <w:link w:val="af5"/>
    <w:uiPriority w:val="11"/>
    <w:rsid w:val="00DB333F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2"/>
    <w:link w:val="af4"/>
    <w:uiPriority w:val="11"/>
    <w:rsid w:val="00DB333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2"/>
    <w:link w:val="2"/>
    <w:uiPriority w:val="9"/>
    <w:rsid w:val="00113541"/>
    <w:rPr>
      <w:rFonts w:ascii="Times New Roman Полужирный" w:eastAsiaTheme="majorEastAsia" w:hAnsi="Times New Roman Полужирный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A4CD2"/>
    <w:rPr>
      <w:rFonts w:ascii="Times New Roman Полужирный" w:eastAsiaTheme="majorEastAsia" w:hAnsi="Times New Roman Полужирный" w:cstheme="majorBidi"/>
      <w:b/>
      <w:i/>
      <w:sz w:val="28"/>
      <w:szCs w:val="24"/>
    </w:rPr>
  </w:style>
  <w:style w:type="paragraph" w:styleId="af6">
    <w:name w:val="TOC Heading"/>
    <w:basedOn w:val="1"/>
    <w:next w:val="a1"/>
    <w:uiPriority w:val="39"/>
    <w:unhideWhenUsed/>
    <w:qFormat/>
    <w:rsid w:val="00A67075"/>
    <w:pPr>
      <w:pageBreakBefore w:val="0"/>
      <w:autoSpaceDE/>
      <w:autoSpaceDN/>
      <w:outlineLvl w:val="9"/>
    </w:pPr>
    <w:rPr>
      <w:rFonts w:eastAsiaTheme="majorEastAsia" w:cstheme="majorBidi"/>
      <w:bCs w:val="0"/>
    </w:rPr>
  </w:style>
  <w:style w:type="character" w:customStyle="1" w:styleId="41">
    <w:name w:val="Заголовок 4 Знак"/>
    <w:basedOn w:val="a2"/>
    <w:link w:val="40"/>
    <w:uiPriority w:val="9"/>
    <w:rsid w:val="006F0C1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0">
    <w:name w:val="List Bullet"/>
    <w:basedOn w:val="a1"/>
    <w:autoRedefine/>
    <w:uiPriority w:val="99"/>
    <w:unhideWhenUsed/>
    <w:qFormat/>
    <w:rsid w:val="00B27A9B"/>
    <w:pPr>
      <w:numPr>
        <w:numId w:val="14"/>
      </w:numPr>
      <w:contextualSpacing/>
    </w:pPr>
  </w:style>
  <w:style w:type="paragraph" w:styleId="a">
    <w:name w:val="List Number"/>
    <w:basedOn w:val="a1"/>
    <w:autoRedefine/>
    <w:uiPriority w:val="99"/>
    <w:unhideWhenUsed/>
    <w:qFormat/>
    <w:rsid w:val="00B27A9B"/>
    <w:pPr>
      <w:numPr>
        <w:numId w:val="13"/>
      </w:numPr>
      <w:contextualSpacing/>
    </w:pPr>
  </w:style>
  <w:style w:type="paragraph" w:styleId="4">
    <w:name w:val="List Bullet 4"/>
    <w:basedOn w:val="a1"/>
    <w:uiPriority w:val="99"/>
    <w:unhideWhenUsed/>
    <w:rsid w:val="00AD6419"/>
    <w:pPr>
      <w:numPr>
        <w:numId w:val="4"/>
      </w:numPr>
      <w:contextualSpacing/>
    </w:pPr>
  </w:style>
  <w:style w:type="paragraph" w:customStyle="1" w:styleId="af7">
    <w:name w:val="Номер таблицы"/>
    <w:basedOn w:val="a1"/>
    <w:qFormat/>
    <w:rsid w:val="00B22DDE"/>
    <w:pPr>
      <w:ind w:firstLine="0"/>
      <w:contextualSpacing/>
      <w:jc w:val="right"/>
    </w:pPr>
    <w:rPr>
      <w:rFonts w:ascii="Times New Roman Полужирный" w:hAnsi="Times New Roman Полужирный"/>
      <w:b/>
      <w:lang w:val="en-US"/>
    </w:rPr>
  </w:style>
  <w:style w:type="paragraph" w:customStyle="1" w:styleId="af8">
    <w:name w:val="Листинг"/>
    <w:basedOn w:val="a1"/>
    <w:qFormat/>
    <w:rsid w:val="00B22DDE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paragraph" w:customStyle="1" w:styleId="af9">
    <w:name w:val="Название таблицы"/>
    <w:basedOn w:val="af7"/>
    <w:qFormat/>
    <w:rsid w:val="00B22DDE"/>
    <w:pPr>
      <w:contextualSpacing w:val="0"/>
      <w:jc w:val="center"/>
    </w:pPr>
    <w:rPr>
      <w:i/>
    </w:rPr>
  </w:style>
  <w:style w:type="paragraph" w:customStyle="1" w:styleId="afa">
    <w:name w:val="Текст таблицы"/>
    <w:basedOn w:val="a1"/>
    <w:link w:val="afb"/>
    <w:qFormat/>
    <w:rsid w:val="00F04D86"/>
    <w:pPr>
      <w:spacing w:line="240" w:lineRule="auto"/>
      <w:ind w:firstLine="0"/>
    </w:pPr>
    <w:rPr>
      <w:sz w:val="24"/>
    </w:rPr>
  </w:style>
  <w:style w:type="character" w:customStyle="1" w:styleId="afb">
    <w:name w:val="Текст таблицы Знак"/>
    <w:basedOn w:val="a2"/>
    <w:link w:val="afa"/>
    <w:rsid w:val="00F04D86"/>
    <w:rPr>
      <w:rFonts w:ascii="Times New Roman" w:hAnsi="Times New Roman"/>
      <w:sz w:val="24"/>
    </w:rPr>
  </w:style>
  <w:style w:type="paragraph" w:customStyle="1" w:styleId="afc">
    <w:name w:val="Объект"/>
    <w:basedOn w:val="a1"/>
    <w:next w:val="ae"/>
    <w:qFormat/>
    <w:rsid w:val="00C33ADE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80;&#1085;&#1092;&#1072;%20&#1050;&#1086;&#1087;&#1090;&#1077;&#1085;&#1086;&#1082;\&#1050;&#1083;&#1072;&#1074;&#1080;&#1072;&#1090;&#1091;&#1088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Клавиатура.dotx</Template>
  <TotalTime>55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Владислава Городничева</cp:lastModifiedBy>
  <cp:revision>5</cp:revision>
  <dcterms:created xsi:type="dcterms:W3CDTF">2023-02-23T11:53:00Z</dcterms:created>
  <dcterms:modified xsi:type="dcterms:W3CDTF">2023-03-03T18:38:00Z</dcterms:modified>
</cp:coreProperties>
</file>